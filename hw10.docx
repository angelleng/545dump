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475" w:rsidRDefault="00127DF2" w:rsidP="00127DF2">
      <w:r>
        <w:rPr>
          <w:noProof/>
        </w:rPr>
        <w:drawing>
          <wp:inline distT="0" distB="0" distL="0" distR="0">
            <wp:extent cx="4086383" cy="30556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071" cy="307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7DF2" w:rsidRPr="00127DF2" w:rsidRDefault="00127DF2" w:rsidP="00127DF2">
      <w:r>
        <w:rPr>
          <w:noProof/>
        </w:rPr>
        <w:drawing>
          <wp:inline distT="0" distB="0" distL="0" distR="0">
            <wp:extent cx="4076700" cy="30483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044" cy="305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DF2" w:rsidRPr="00127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DF2"/>
    <w:rsid w:val="00127DF2"/>
    <w:rsid w:val="004A4A08"/>
    <w:rsid w:val="00504560"/>
    <w:rsid w:val="00586C60"/>
    <w:rsid w:val="008C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722AA-7EF9-4567-9EC1-3F3D67AA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73BABA14</Template>
  <TotalTime>1</TotalTime>
  <Pages>1</Pages>
  <Words>0</Words>
  <Characters>3</Characters>
  <Application>Microsoft Office Word</Application>
  <DocSecurity>0</DocSecurity>
  <Lines>1</Lines>
  <Paragraphs>1</Paragraphs>
  <ScaleCrop>false</ScaleCrop>
  <Company>CAEN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Leng, Jing</dc:creator>
  <cp:keywords/>
  <dc:description/>
  <cp:lastModifiedBy>Leng, Jing</cp:lastModifiedBy>
  <cp:revision>1</cp:revision>
  <dcterms:created xsi:type="dcterms:W3CDTF">2014-11-12T21:31:00Z</dcterms:created>
  <dcterms:modified xsi:type="dcterms:W3CDTF">2014-11-12T21:32:00Z</dcterms:modified>
</cp:coreProperties>
</file>