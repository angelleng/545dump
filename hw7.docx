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9D3" w:rsidRPr="00054B25" w:rsidRDefault="00054B25" w:rsidP="00054B25">
      <w:r>
        <w:rPr>
          <w:noProof/>
        </w:rPr>
        <w:drawing>
          <wp:inline distT="0" distB="0" distL="0" distR="0" wp14:anchorId="30C74306" wp14:editId="67630CC0">
            <wp:extent cx="5173980" cy="386887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7prob2p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041" cy="389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C52">
        <w:rPr>
          <w:noProof/>
        </w:rPr>
        <w:drawing>
          <wp:inline distT="0" distB="0" distL="0" distR="0">
            <wp:extent cx="6031865" cy="419862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igenfac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613" cy="42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09D3" w:rsidRPr="00054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B25"/>
    <w:rsid w:val="00054B25"/>
    <w:rsid w:val="00057D99"/>
    <w:rsid w:val="00873C52"/>
    <w:rsid w:val="009530A1"/>
    <w:rsid w:val="00E2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86870-C88B-401C-80B3-7A17C8236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CD69E158</Template>
  <TotalTime>4</TotalTime>
  <Pages>1</Pages>
  <Words>0</Words>
  <Characters>2</Characters>
  <Application>Microsoft Office Word</Application>
  <DocSecurity>0</DocSecurity>
  <Lines>1</Lines>
  <Paragraphs>1</Paragraphs>
  <ScaleCrop>false</ScaleCrop>
  <Company>CAEN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Leng, Jing</dc:creator>
  <cp:keywords/>
  <dc:description/>
  <cp:lastModifiedBy>Leng, Jing</cp:lastModifiedBy>
  <cp:revision>2</cp:revision>
  <dcterms:created xsi:type="dcterms:W3CDTF">2014-10-22T17:01:00Z</dcterms:created>
  <dcterms:modified xsi:type="dcterms:W3CDTF">2014-10-22T20:06:00Z</dcterms:modified>
</cp:coreProperties>
</file>